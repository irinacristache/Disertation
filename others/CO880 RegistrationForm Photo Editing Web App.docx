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DBFC4" w14:textId="2214E8EC" w:rsidR="00411126" w:rsidRPr="008E009E" w:rsidRDefault="00F90E95" w:rsidP="00411126">
      <w:pPr>
        <w:pStyle w:val="H2"/>
        <w:jc w:val="left"/>
        <w:rPr>
          <w:rFonts w:ascii="Plantin" w:hAnsi="Plantin"/>
          <w:sz w:val="28"/>
        </w:rPr>
      </w:pPr>
      <w:r>
        <w:rPr>
          <w:rFonts w:ascii="Plantin" w:hAnsi="Plantin"/>
          <w:sz w:val="28"/>
        </w:rPr>
        <w:t xml:space="preserve">  </w:t>
      </w:r>
      <w:bookmarkStart w:id="0" w:name="_GoBack"/>
      <w:bookmarkEnd w:id="0"/>
      <w:r w:rsidR="00411126">
        <w:rPr>
          <w:rFonts w:ascii="Plantin" w:hAnsi="Plantin"/>
          <w:noProof/>
          <w:snapToGrid/>
          <w:sz w:val="28"/>
          <w:lang w:eastAsia="zh-CN"/>
        </w:rPr>
        <w:drawing>
          <wp:inline distT="0" distB="0" distL="0" distR="0" wp14:anchorId="444219B9" wp14:editId="36E1ACEB">
            <wp:extent cx="2590800" cy="685800"/>
            <wp:effectExtent l="19050" t="0" r="0" b="0"/>
            <wp:docPr id="1" name="Picture 32" descr="Kent_Comp_294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ent_Comp_294_RG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26DE4" w14:textId="77777777" w:rsidR="00411126" w:rsidRDefault="00411126" w:rsidP="00411126">
      <w:pPr>
        <w:pStyle w:val="Heading2"/>
        <w:rPr>
          <w:rFonts w:ascii="Plantin" w:hAnsi="Plantin"/>
          <w:sz w:val="21"/>
        </w:rPr>
      </w:pPr>
    </w:p>
    <w:p w14:paraId="3D7E7355" w14:textId="06EF36FF" w:rsidR="00411126" w:rsidRPr="007114FC" w:rsidRDefault="00411126" w:rsidP="00411126">
      <w:pPr>
        <w:pStyle w:val="Heading2"/>
        <w:rPr>
          <w:rFonts w:cs="Arial"/>
          <w:sz w:val="29"/>
        </w:rPr>
      </w:pPr>
      <w:r w:rsidRPr="007114FC">
        <w:rPr>
          <w:rFonts w:cs="Arial"/>
          <w:sz w:val="29"/>
        </w:rPr>
        <w:t>CO</w:t>
      </w:r>
      <w:r w:rsidR="00FE6DDA">
        <w:rPr>
          <w:rFonts w:cs="Arial"/>
          <w:sz w:val="29"/>
        </w:rPr>
        <w:t>880 PRO</w:t>
      </w:r>
      <w:r w:rsidR="00435BB8">
        <w:rPr>
          <w:rFonts w:cs="Arial"/>
          <w:sz w:val="29"/>
        </w:rPr>
        <w:t>JECT ACCEPTANCE FORM SUMMER 2018</w:t>
      </w:r>
    </w:p>
    <w:p w14:paraId="371B63DD" w14:textId="77777777" w:rsidR="00411126" w:rsidRPr="007114FC" w:rsidRDefault="00411126" w:rsidP="0041112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9"/>
      </w:tblGrid>
      <w:tr w:rsidR="00411126" w:rsidRPr="007114FC" w14:paraId="006D4985" w14:textId="77777777" w:rsidTr="007F3265">
        <w:tc>
          <w:tcPr>
            <w:tcW w:w="8528" w:type="dxa"/>
          </w:tcPr>
          <w:p w14:paraId="30D2E2EA" w14:textId="77777777" w:rsidR="00411126" w:rsidRPr="007114FC" w:rsidRDefault="00411126" w:rsidP="007F3265">
            <w:pPr>
              <w:spacing w:before="120" w:after="120"/>
              <w:rPr>
                <w:rFonts w:ascii="Arial" w:hAnsi="Arial" w:cs="Arial"/>
                <w:sz w:val="21"/>
              </w:rPr>
            </w:pPr>
            <w:r w:rsidRPr="007114FC">
              <w:rPr>
                <w:rFonts w:ascii="Arial" w:hAnsi="Arial" w:cs="Arial"/>
                <w:sz w:val="21"/>
              </w:rPr>
              <w:t xml:space="preserve">I/We, the undersigned </w:t>
            </w:r>
            <w:r w:rsidRPr="007114FC">
              <w:rPr>
                <w:rFonts w:ascii="Arial" w:hAnsi="Arial" w:cs="Arial"/>
                <w:i/>
                <w:sz w:val="21"/>
              </w:rPr>
              <w:t>(for group projects all group members must sign)</w:t>
            </w:r>
            <w:r w:rsidRPr="007114FC">
              <w:rPr>
                <w:rFonts w:ascii="Arial" w:hAnsi="Arial" w:cs="Arial"/>
                <w:sz w:val="21"/>
              </w:rPr>
              <w:t>:</w:t>
            </w:r>
          </w:p>
          <w:p w14:paraId="2557E561" w14:textId="77777777" w:rsidR="00411126" w:rsidRPr="00F90E95" w:rsidRDefault="00411126" w:rsidP="007F3265">
            <w:pPr>
              <w:tabs>
                <w:tab w:val="left" w:pos="3686"/>
                <w:tab w:val="left" w:pos="5812"/>
              </w:tabs>
              <w:spacing w:before="120" w:after="120"/>
              <w:rPr>
                <w:rFonts w:ascii="Arial" w:hAnsi="Arial" w:cs="Arial"/>
                <w:b/>
                <w:sz w:val="21"/>
                <w:lang w:val="it-IT"/>
              </w:rPr>
            </w:pPr>
            <w:proofErr w:type="spellStart"/>
            <w:r w:rsidRPr="00F90E95">
              <w:rPr>
                <w:rFonts w:ascii="Arial" w:hAnsi="Arial" w:cs="Arial"/>
                <w:b/>
                <w:sz w:val="21"/>
                <w:lang w:val="it-IT"/>
              </w:rPr>
              <w:t>Name</w:t>
            </w:r>
            <w:proofErr w:type="spellEnd"/>
            <w:r w:rsidRPr="00F90E95">
              <w:rPr>
                <w:rFonts w:ascii="Arial" w:hAnsi="Arial" w:cs="Arial"/>
                <w:b/>
                <w:sz w:val="21"/>
                <w:lang w:val="it-IT"/>
              </w:rPr>
              <w:tab/>
              <w:t>Login</w:t>
            </w:r>
            <w:r w:rsidRPr="00F90E95">
              <w:rPr>
                <w:rFonts w:ascii="Arial" w:hAnsi="Arial" w:cs="Arial"/>
                <w:b/>
                <w:sz w:val="21"/>
                <w:lang w:val="it-IT"/>
              </w:rPr>
              <w:tab/>
            </w:r>
            <w:proofErr w:type="spellStart"/>
            <w:r w:rsidRPr="00F90E95">
              <w:rPr>
                <w:rFonts w:ascii="Arial" w:hAnsi="Arial" w:cs="Arial"/>
                <w:b/>
                <w:sz w:val="21"/>
                <w:lang w:val="it-IT"/>
              </w:rPr>
              <w:t>Signature</w:t>
            </w:r>
            <w:proofErr w:type="spellEnd"/>
          </w:p>
          <w:p w14:paraId="380780D2" w14:textId="77777777" w:rsidR="00411126" w:rsidRPr="00F90E95" w:rsidRDefault="00411126" w:rsidP="007F3265">
            <w:pPr>
              <w:tabs>
                <w:tab w:val="right" w:leader="dot" w:pos="3119"/>
                <w:tab w:val="left" w:pos="3686"/>
                <w:tab w:val="right" w:leader="dot" w:pos="5103"/>
                <w:tab w:val="left" w:pos="5812"/>
                <w:tab w:val="right" w:leader="dot" w:pos="9072"/>
              </w:tabs>
              <w:rPr>
                <w:rFonts w:ascii="Arial" w:hAnsi="Arial" w:cs="Arial"/>
                <w:sz w:val="21"/>
                <w:lang w:val="it-IT"/>
              </w:rPr>
            </w:pPr>
            <w:r w:rsidRPr="00F90E95">
              <w:rPr>
                <w:rFonts w:ascii="Arial" w:hAnsi="Arial" w:cs="Arial"/>
                <w:sz w:val="21"/>
                <w:lang w:val="it-IT"/>
              </w:rPr>
              <w:tab/>
            </w:r>
            <w:r w:rsidRPr="00F90E95">
              <w:rPr>
                <w:rFonts w:ascii="Arial" w:hAnsi="Arial" w:cs="Arial"/>
                <w:sz w:val="21"/>
                <w:lang w:val="it-IT"/>
              </w:rPr>
              <w:tab/>
            </w:r>
            <w:r w:rsidRPr="00F90E95">
              <w:rPr>
                <w:rFonts w:ascii="Arial" w:hAnsi="Arial" w:cs="Arial"/>
                <w:sz w:val="21"/>
                <w:lang w:val="it-IT"/>
              </w:rPr>
              <w:tab/>
            </w:r>
            <w:r w:rsidRPr="00F90E95">
              <w:rPr>
                <w:rFonts w:ascii="Arial" w:hAnsi="Arial" w:cs="Arial"/>
                <w:sz w:val="21"/>
                <w:lang w:val="it-IT"/>
              </w:rPr>
              <w:tab/>
            </w:r>
            <w:r w:rsidRPr="00F90E95">
              <w:rPr>
                <w:rFonts w:ascii="Arial" w:hAnsi="Arial" w:cs="Arial"/>
                <w:sz w:val="21"/>
                <w:lang w:val="it-IT"/>
              </w:rPr>
              <w:tab/>
            </w:r>
          </w:p>
          <w:p w14:paraId="12E5D62D" w14:textId="26BEC84F" w:rsidR="00411126" w:rsidRPr="00F90E95" w:rsidRDefault="007E46AE" w:rsidP="007E46AE">
            <w:pPr>
              <w:tabs>
                <w:tab w:val="center" w:pos="4536"/>
              </w:tabs>
              <w:rPr>
                <w:rFonts w:ascii="Arial" w:hAnsi="Arial" w:cs="Arial"/>
                <w:sz w:val="21"/>
                <w:lang w:val="it-IT"/>
              </w:rPr>
            </w:pPr>
            <w:r w:rsidRPr="00F90E95">
              <w:rPr>
                <w:rFonts w:ascii="Arial" w:hAnsi="Arial" w:cs="Arial"/>
                <w:sz w:val="21"/>
                <w:lang w:val="it-IT"/>
              </w:rPr>
              <w:t>Irina Cristache</w:t>
            </w:r>
            <w:r w:rsidRPr="00F90E95">
              <w:rPr>
                <w:rFonts w:ascii="Arial" w:hAnsi="Arial" w:cs="Arial"/>
                <w:sz w:val="21"/>
                <w:lang w:val="it-IT"/>
              </w:rPr>
              <w:tab/>
              <w:t>igc2</w:t>
            </w:r>
          </w:p>
          <w:p w14:paraId="165646AE" w14:textId="77777777" w:rsidR="00411126" w:rsidRPr="00F90E95" w:rsidRDefault="00411126" w:rsidP="007F3265">
            <w:pPr>
              <w:tabs>
                <w:tab w:val="right" w:leader="dot" w:pos="3119"/>
                <w:tab w:val="left" w:pos="3686"/>
                <w:tab w:val="right" w:leader="dot" w:pos="5103"/>
                <w:tab w:val="left" w:pos="5812"/>
                <w:tab w:val="right" w:leader="dot" w:pos="9072"/>
              </w:tabs>
              <w:rPr>
                <w:rFonts w:ascii="Arial" w:hAnsi="Arial" w:cs="Arial"/>
                <w:sz w:val="21"/>
                <w:lang w:val="it-IT"/>
              </w:rPr>
            </w:pPr>
            <w:r w:rsidRPr="00F90E95">
              <w:rPr>
                <w:rFonts w:ascii="Arial" w:hAnsi="Arial" w:cs="Arial"/>
                <w:sz w:val="21"/>
                <w:lang w:val="it-IT"/>
              </w:rPr>
              <w:tab/>
            </w:r>
            <w:r w:rsidRPr="00F90E95">
              <w:rPr>
                <w:rFonts w:ascii="Arial" w:hAnsi="Arial" w:cs="Arial"/>
                <w:sz w:val="21"/>
                <w:lang w:val="it-IT"/>
              </w:rPr>
              <w:tab/>
            </w:r>
            <w:r w:rsidRPr="00F90E95">
              <w:rPr>
                <w:rFonts w:ascii="Arial" w:hAnsi="Arial" w:cs="Arial"/>
                <w:sz w:val="21"/>
                <w:lang w:val="it-IT"/>
              </w:rPr>
              <w:tab/>
            </w:r>
            <w:r w:rsidRPr="00F90E95">
              <w:rPr>
                <w:rFonts w:ascii="Arial" w:hAnsi="Arial" w:cs="Arial"/>
                <w:sz w:val="21"/>
                <w:lang w:val="it-IT"/>
              </w:rPr>
              <w:tab/>
            </w:r>
            <w:r w:rsidRPr="00F90E95">
              <w:rPr>
                <w:rFonts w:ascii="Arial" w:hAnsi="Arial" w:cs="Arial"/>
                <w:sz w:val="21"/>
                <w:lang w:val="it-IT"/>
              </w:rPr>
              <w:tab/>
            </w:r>
          </w:p>
          <w:p w14:paraId="06E23BE2" w14:textId="64357205" w:rsidR="00411126" w:rsidRPr="007114FC" w:rsidRDefault="007E46AE" w:rsidP="007E46AE">
            <w:pPr>
              <w:tabs>
                <w:tab w:val="center" w:pos="4536"/>
              </w:tabs>
              <w:rPr>
                <w:rFonts w:ascii="Arial" w:hAnsi="Arial" w:cs="Arial"/>
                <w:sz w:val="21"/>
              </w:rPr>
            </w:pPr>
            <w:proofErr w:type="spellStart"/>
            <w:r>
              <w:rPr>
                <w:rFonts w:ascii="Arial" w:hAnsi="Arial" w:cs="Arial"/>
                <w:sz w:val="21"/>
              </w:rPr>
              <w:t>Ioana</w:t>
            </w:r>
            <w:proofErr w:type="spellEnd"/>
            <w:r>
              <w:rPr>
                <w:rFonts w:ascii="Arial" w:hAnsi="Arial" w:cs="Arial"/>
                <w:sz w:val="21"/>
              </w:rPr>
              <w:t xml:space="preserve"> David</w:t>
            </w:r>
            <w:r>
              <w:rPr>
                <w:rFonts w:ascii="Arial" w:hAnsi="Arial" w:cs="Arial"/>
                <w:sz w:val="21"/>
              </w:rPr>
              <w:tab/>
              <w:t>id89</w:t>
            </w:r>
          </w:p>
          <w:p w14:paraId="30200932" w14:textId="121BC72D" w:rsidR="00411126" w:rsidRPr="007114FC" w:rsidRDefault="00411126" w:rsidP="007F3265">
            <w:pPr>
              <w:tabs>
                <w:tab w:val="right" w:leader="dot" w:pos="3119"/>
                <w:tab w:val="left" w:pos="3686"/>
                <w:tab w:val="right" w:leader="dot" w:pos="5103"/>
                <w:tab w:val="left" w:pos="5812"/>
                <w:tab w:val="right" w:leader="dot" w:pos="9072"/>
              </w:tabs>
              <w:rPr>
                <w:rFonts w:ascii="Arial" w:hAnsi="Arial" w:cs="Arial"/>
                <w:sz w:val="21"/>
              </w:rPr>
            </w:pPr>
            <w:r w:rsidRPr="007114FC">
              <w:rPr>
                <w:rFonts w:ascii="Arial" w:hAnsi="Arial" w:cs="Arial"/>
                <w:sz w:val="21"/>
              </w:rPr>
              <w:tab/>
            </w:r>
            <w:r w:rsidRPr="007114FC">
              <w:rPr>
                <w:rFonts w:ascii="Arial" w:hAnsi="Arial" w:cs="Arial"/>
                <w:sz w:val="21"/>
              </w:rPr>
              <w:tab/>
            </w:r>
            <w:r w:rsidRPr="007114FC">
              <w:rPr>
                <w:rFonts w:ascii="Arial" w:hAnsi="Arial" w:cs="Arial"/>
                <w:sz w:val="21"/>
              </w:rPr>
              <w:tab/>
            </w:r>
            <w:r w:rsidRPr="007114FC">
              <w:rPr>
                <w:rFonts w:ascii="Arial" w:hAnsi="Arial" w:cs="Arial"/>
                <w:sz w:val="21"/>
              </w:rPr>
              <w:tab/>
            </w:r>
            <w:r w:rsidRPr="007114FC">
              <w:rPr>
                <w:rFonts w:ascii="Arial" w:hAnsi="Arial" w:cs="Arial"/>
                <w:sz w:val="21"/>
              </w:rPr>
              <w:tab/>
            </w:r>
          </w:p>
          <w:p w14:paraId="580D9090" w14:textId="77777777" w:rsidR="00411126" w:rsidRPr="007114FC" w:rsidRDefault="00411126" w:rsidP="007F3265">
            <w:pPr>
              <w:tabs>
                <w:tab w:val="right" w:leader="dot" w:pos="3119"/>
                <w:tab w:val="left" w:pos="3686"/>
                <w:tab w:val="right" w:leader="dot" w:pos="5103"/>
                <w:tab w:val="left" w:pos="5812"/>
                <w:tab w:val="right" w:leader="dot" w:pos="9072"/>
              </w:tabs>
              <w:rPr>
                <w:rFonts w:ascii="Arial" w:hAnsi="Arial" w:cs="Arial"/>
                <w:sz w:val="21"/>
              </w:rPr>
            </w:pPr>
          </w:p>
          <w:p w14:paraId="1B6FD681" w14:textId="77777777" w:rsidR="00411126" w:rsidRPr="007114FC" w:rsidRDefault="00411126" w:rsidP="007F3265">
            <w:pPr>
              <w:tabs>
                <w:tab w:val="right" w:leader="dot" w:pos="3119"/>
                <w:tab w:val="left" w:pos="3686"/>
                <w:tab w:val="right" w:leader="dot" w:pos="5103"/>
                <w:tab w:val="left" w:pos="5812"/>
                <w:tab w:val="right" w:leader="dot" w:pos="9072"/>
              </w:tabs>
              <w:rPr>
                <w:rFonts w:ascii="Arial" w:hAnsi="Arial" w:cs="Arial"/>
                <w:sz w:val="21"/>
              </w:rPr>
            </w:pPr>
            <w:r w:rsidRPr="007114FC">
              <w:rPr>
                <w:rFonts w:ascii="Arial" w:hAnsi="Arial" w:cs="Arial"/>
                <w:sz w:val="21"/>
              </w:rPr>
              <w:tab/>
            </w:r>
            <w:r w:rsidRPr="007114FC">
              <w:rPr>
                <w:rFonts w:ascii="Arial" w:hAnsi="Arial" w:cs="Arial"/>
                <w:sz w:val="21"/>
              </w:rPr>
              <w:tab/>
            </w:r>
            <w:r w:rsidRPr="007114FC">
              <w:rPr>
                <w:rFonts w:ascii="Arial" w:hAnsi="Arial" w:cs="Arial"/>
                <w:sz w:val="21"/>
              </w:rPr>
              <w:tab/>
            </w:r>
            <w:r w:rsidRPr="007114FC">
              <w:rPr>
                <w:rFonts w:ascii="Arial" w:hAnsi="Arial" w:cs="Arial"/>
                <w:sz w:val="21"/>
              </w:rPr>
              <w:tab/>
            </w:r>
            <w:r w:rsidRPr="007114FC">
              <w:rPr>
                <w:rFonts w:ascii="Arial" w:hAnsi="Arial" w:cs="Arial"/>
                <w:sz w:val="21"/>
              </w:rPr>
              <w:tab/>
            </w:r>
          </w:p>
          <w:p w14:paraId="2C84E5CF" w14:textId="77777777" w:rsidR="00411126" w:rsidRPr="007114FC" w:rsidRDefault="00411126" w:rsidP="007F3265">
            <w:pPr>
              <w:tabs>
                <w:tab w:val="right" w:leader="dot" w:pos="3119"/>
                <w:tab w:val="left" w:pos="3686"/>
                <w:tab w:val="right" w:leader="dot" w:pos="5103"/>
                <w:tab w:val="left" w:pos="5812"/>
                <w:tab w:val="right" w:leader="dot" w:pos="9072"/>
              </w:tabs>
              <w:rPr>
                <w:rFonts w:ascii="Arial" w:hAnsi="Arial" w:cs="Arial"/>
                <w:sz w:val="21"/>
              </w:rPr>
            </w:pPr>
          </w:p>
          <w:p w14:paraId="017112F7" w14:textId="77777777" w:rsidR="00411126" w:rsidRPr="007114FC" w:rsidRDefault="00411126" w:rsidP="007F3265">
            <w:pPr>
              <w:tabs>
                <w:tab w:val="right" w:leader="dot" w:pos="2835"/>
                <w:tab w:val="left" w:pos="3402"/>
                <w:tab w:val="right" w:leader="dot" w:pos="6237"/>
                <w:tab w:val="left" w:pos="6804"/>
                <w:tab w:val="right" w:leader="dot" w:pos="9072"/>
              </w:tabs>
              <w:rPr>
                <w:rFonts w:ascii="Arial" w:hAnsi="Arial" w:cs="Arial"/>
                <w:sz w:val="21"/>
              </w:rPr>
            </w:pPr>
          </w:p>
          <w:p w14:paraId="69F13C42" w14:textId="77777777" w:rsidR="00411126" w:rsidRPr="007114FC" w:rsidRDefault="00411126" w:rsidP="007F3265">
            <w:pPr>
              <w:tabs>
                <w:tab w:val="right" w:leader="dot" w:pos="2790"/>
                <w:tab w:val="left" w:pos="3168"/>
                <w:tab w:val="right" w:leader="dot" w:pos="5940"/>
                <w:tab w:val="left" w:pos="6300"/>
                <w:tab w:val="right" w:leader="dot" w:pos="8064"/>
              </w:tabs>
              <w:rPr>
                <w:rFonts w:ascii="Arial" w:hAnsi="Arial" w:cs="Arial"/>
                <w:b/>
              </w:rPr>
            </w:pPr>
            <w:r w:rsidRPr="007114FC">
              <w:rPr>
                <w:rFonts w:ascii="Arial" w:hAnsi="Arial" w:cs="Arial"/>
                <w:b/>
                <w:sz w:val="22"/>
              </w:rPr>
              <w:t>wish to undertake the project entitled:</w:t>
            </w:r>
          </w:p>
          <w:p w14:paraId="66A1A876" w14:textId="77777777" w:rsidR="00411126" w:rsidRPr="007114FC" w:rsidRDefault="00411126" w:rsidP="007F3265">
            <w:pPr>
              <w:tabs>
                <w:tab w:val="left" w:pos="1134"/>
                <w:tab w:val="right" w:leader="dot" w:pos="9072"/>
              </w:tabs>
              <w:rPr>
                <w:rFonts w:ascii="Arial" w:hAnsi="Arial" w:cs="Arial"/>
                <w:sz w:val="21"/>
              </w:rPr>
            </w:pPr>
          </w:p>
          <w:p w14:paraId="62C89F2A" w14:textId="77777777" w:rsidR="00411126" w:rsidRPr="007114FC" w:rsidRDefault="00411126" w:rsidP="007F3265">
            <w:pPr>
              <w:tabs>
                <w:tab w:val="right" w:leader="dot" w:pos="9072"/>
              </w:tabs>
              <w:rPr>
                <w:rFonts w:ascii="Arial" w:hAnsi="Arial" w:cs="Arial"/>
                <w:sz w:val="21"/>
              </w:rPr>
            </w:pPr>
            <w:r w:rsidRPr="007114FC">
              <w:rPr>
                <w:rFonts w:ascii="Arial" w:hAnsi="Arial" w:cs="Arial"/>
                <w:sz w:val="21"/>
              </w:rPr>
              <w:tab/>
            </w:r>
          </w:p>
          <w:p w14:paraId="458F0877" w14:textId="5E78972E" w:rsidR="00411126" w:rsidRPr="007114FC" w:rsidRDefault="007E46AE" w:rsidP="007F3265">
            <w:pPr>
              <w:tabs>
                <w:tab w:val="left" w:pos="567"/>
                <w:tab w:val="right" w:leader="dot" w:pos="9072"/>
              </w:tabs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Photo Editing Web App</w:t>
            </w:r>
          </w:p>
          <w:p w14:paraId="1B44A0E3" w14:textId="77777777" w:rsidR="00411126" w:rsidRPr="007114FC" w:rsidRDefault="00411126" w:rsidP="007F3265">
            <w:pPr>
              <w:tabs>
                <w:tab w:val="right" w:leader="dot" w:pos="9072"/>
              </w:tabs>
              <w:rPr>
                <w:rFonts w:ascii="Arial" w:hAnsi="Arial" w:cs="Arial"/>
                <w:sz w:val="21"/>
              </w:rPr>
            </w:pPr>
            <w:r w:rsidRPr="007114FC">
              <w:rPr>
                <w:rFonts w:ascii="Arial" w:hAnsi="Arial" w:cs="Arial"/>
                <w:sz w:val="21"/>
              </w:rPr>
              <w:tab/>
            </w:r>
          </w:p>
          <w:p w14:paraId="32DCEE45" w14:textId="77777777" w:rsidR="00CE4CBA" w:rsidRDefault="00CE4CBA" w:rsidP="00CE4CBA">
            <w:pPr>
              <w:spacing w:before="120" w:after="120"/>
              <w:rPr>
                <w:rFonts w:ascii="Arial" w:hAnsi="Arial" w:cs="Arial"/>
                <w:b/>
                <w:sz w:val="21"/>
              </w:rPr>
            </w:pPr>
          </w:p>
          <w:p w14:paraId="60ADA3AF" w14:textId="3A634845" w:rsidR="00411126" w:rsidRPr="007114FC" w:rsidRDefault="007E46AE" w:rsidP="007E46AE">
            <w:pPr>
              <w:spacing w:before="120" w:after="12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b/>
                <w:sz w:val="21"/>
              </w:rPr>
              <w:t xml:space="preserve">Supervisor name: </w:t>
            </w:r>
            <w:r>
              <w:rPr>
                <w:rFonts w:ascii="Arial" w:hAnsi="Arial" w:cs="Arial"/>
                <w:sz w:val="21"/>
              </w:rPr>
              <w:t>Peter Rodgers</w:t>
            </w:r>
            <w:r w:rsidR="00411126" w:rsidRPr="007114FC">
              <w:rPr>
                <w:rFonts w:ascii="Arial" w:hAnsi="Arial" w:cs="Arial"/>
                <w:sz w:val="21"/>
              </w:rPr>
              <w:t>……………………………………………………………………...</w:t>
            </w:r>
          </w:p>
        </w:tc>
      </w:tr>
    </w:tbl>
    <w:p w14:paraId="7BAA17BA" w14:textId="77777777" w:rsidR="00411126" w:rsidRPr="007114FC" w:rsidRDefault="00411126" w:rsidP="00411126">
      <w:pPr>
        <w:tabs>
          <w:tab w:val="right" w:leader="dot" w:pos="9072"/>
        </w:tabs>
        <w:rPr>
          <w:rFonts w:ascii="Arial" w:hAnsi="Arial" w:cs="Arial"/>
          <w:sz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9"/>
      </w:tblGrid>
      <w:tr w:rsidR="00411126" w:rsidRPr="007114FC" w14:paraId="4FF9BE03" w14:textId="77777777" w:rsidTr="007F3265">
        <w:tc>
          <w:tcPr>
            <w:tcW w:w="8528" w:type="dxa"/>
          </w:tcPr>
          <w:p w14:paraId="475D456A" w14:textId="77777777" w:rsidR="00411126" w:rsidRPr="007114FC" w:rsidRDefault="00411126" w:rsidP="007F3265">
            <w:pPr>
              <w:tabs>
                <w:tab w:val="right" w:leader="hyphen" w:pos="9072"/>
              </w:tabs>
              <w:rPr>
                <w:rFonts w:ascii="Arial" w:hAnsi="Arial" w:cs="Arial"/>
                <w:b/>
              </w:rPr>
            </w:pPr>
            <w:r w:rsidRPr="007114FC">
              <w:rPr>
                <w:rFonts w:ascii="Arial" w:hAnsi="Arial" w:cs="Arial"/>
                <w:b/>
                <w:sz w:val="22"/>
              </w:rPr>
              <w:t>Special resources needed for this project are:</w:t>
            </w:r>
          </w:p>
          <w:p w14:paraId="603CC8D9" w14:textId="77777777" w:rsidR="00411126" w:rsidRPr="007114FC" w:rsidRDefault="00411126" w:rsidP="007F3265">
            <w:pPr>
              <w:tabs>
                <w:tab w:val="right" w:leader="hyphen" w:pos="9072"/>
              </w:tabs>
              <w:rPr>
                <w:rFonts w:ascii="Arial" w:hAnsi="Arial" w:cs="Arial"/>
              </w:rPr>
            </w:pPr>
          </w:p>
          <w:p w14:paraId="16F228C4" w14:textId="77777777" w:rsidR="00411126" w:rsidRPr="007114FC" w:rsidRDefault="00411126" w:rsidP="007F3265">
            <w:pPr>
              <w:tabs>
                <w:tab w:val="right" w:leader="hyphen" w:pos="9072"/>
              </w:tabs>
              <w:rPr>
                <w:rFonts w:ascii="Arial" w:hAnsi="Arial" w:cs="Arial"/>
              </w:rPr>
            </w:pPr>
            <w:r w:rsidRPr="007114FC">
              <w:rPr>
                <w:rFonts w:ascii="Arial" w:hAnsi="Arial" w:cs="Arial"/>
                <w:sz w:val="22"/>
              </w:rPr>
              <w:tab/>
            </w:r>
          </w:p>
          <w:p w14:paraId="6312AB50" w14:textId="77777777" w:rsidR="00411126" w:rsidRPr="007114FC" w:rsidRDefault="00411126" w:rsidP="007F3265">
            <w:pPr>
              <w:tabs>
                <w:tab w:val="right" w:leader="hyphen" w:pos="9072"/>
              </w:tabs>
              <w:rPr>
                <w:rFonts w:ascii="Arial" w:hAnsi="Arial" w:cs="Arial"/>
              </w:rPr>
            </w:pPr>
          </w:p>
          <w:p w14:paraId="5E42FA2C" w14:textId="77777777" w:rsidR="00411126" w:rsidRPr="007114FC" w:rsidRDefault="00411126" w:rsidP="007F3265">
            <w:pPr>
              <w:tabs>
                <w:tab w:val="right" w:leader="hyphen" w:pos="9072"/>
              </w:tabs>
              <w:rPr>
                <w:rFonts w:ascii="Arial" w:hAnsi="Arial" w:cs="Arial"/>
              </w:rPr>
            </w:pPr>
            <w:r w:rsidRPr="007114FC">
              <w:rPr>
                <w:rFonts w:ascii="Arial" w:hAnsi="Arial" w:cs="Arial"/>
                <w:sz w:val="22"/>
              </w:rPr>
              <w:tab/>
            </w:r>
          </w:p>
          <w:p w14:paraId="4A844938" w14:textId="77777777" w:rsidR="00411126" w:rsidRPr="007114FC" w:rsidRDefault="00411126" w:rsidP="007F3265">
            <w:pPr>
              <w:tabs>
                <w:tab w:val="right" w:leader="dot" w:pos="9072"/>
              </w:tabs>
              <w:rPr>
                <w:rFonts w:ascii="Arial" w:hAnsi="Arial" w:cs="Arial"/>
                <w:i/>
                <w:sz w:val="21"/>
              </w:rPr>
            </w:pPr>
            <w:r w:rsidRPr="007114FC">
              <w:rPr>
                <w:rFonts w:ascii="Arial" w:hAnsi="Arial" w:cs="Arial"/>
                <w:i/>
                <w:sz w:val="21"/>
              </w:rPr>
              <w:t>Special resources are those not normally available by default and may include installation of special software, access to hardware, availability of manuals, etc.</w:t>
            </w:r>
          </w:p>
        </w:tc>
      </w:tr>
    </w:tbl>
    <w:p w14:paraId="3AFB5CAC" w14:textId="77777777" w:rsidR="00411126" w:rsidRPr="007114FC" w:rsidRDefault="00411126" w:rsidP="00411126">
      <w:pPr>
        <w:tabs>
          <w:tab w:val="right" w:leader="dot" w:pos="9072"/>
        </w:tabs>
        <w:rPr>
          <w:rFonts w:ascii="Arial" w:hAnsi="Arial" w:cs="Arial"/>
          <w:sz w:val="21"/>
        </w:rPr>
      </w:pPr>
    </w:p>
    <w:p w14:paraId="581EF552" w14:textId="77777777" w:rsidR="00411126" w:rsidRPr="007114FC" w:rsidRDefault="00411126" w:rsidP="00411126">
      <w:pPr>
        <w:tabs>
          <w:tab w:val="right" w:leader="dot" w:pos="8064"/>
        </w:tabs>
        <w:rPr>
          <w:rFonts w:ascii="Arial" w:hAnsi="Arial" w:cs="Arial"/>
          <w:sz w:val="22"/>
        </w:rPr>
      </w:pPr>
    </w:p>
    <w:p w14:paraId="36B62587" w14:textId="77777777" w:rsidR="00411126" w:rsidRPr="007114FC" w:rsidRDefault="00411126" w:rsidP="00411126">
      <w:pPr>
        <w:tabs>
          <w:tab w:val="right" w:leader="dot" w:pos="8064"/>
        </w:tabs>
        <w:rPr>
          <w:rFonts w:ascii="Arial" w:hAnsi="Arial" w:cs="Arial"/>
          <w:b/>
          <w:sz w:val="22"/>
        </w:rPr>
      </w:pPr>
      <w:r w:rsidRPr="007114FC">
        <w:rPr>
          <w:rFonts w:ascii="Arial" w:hAnsi="Arial" w:cs="Arial"/>
          <w:b/>
          <w:sz w:val="22"/>
        </w:rPr>
        <w:t>To be completed and signed by the first supervisor for the project</w:t>
      </w:r>
    </w:p>
    <w:p w14:paraId="04CA849D" w14:textId="77777777" w:rsidR="00227E82" w:rsidRPr="00227E82" w:rsidRDefault="00227E82" w:rsidP="00227E82">
      <w:pPr>
        <w:tabs>
          <w:tab w:val="right" w:leader="dot" w:pos="8064"/>
        </w:tabs>
        <w:ind w:right="-96"/>
        <w:rPr>
          <w:rFonts w:cs="Arial"/>
        </w:rPr>
      </w:pPr>
    </w:p>
    <w:p w14:paraId="684E22F8" w14:textId="77777777" w:rsidR="00411126" w:rsidRPr="00227E82" w:rsidRDefault="00227E82" w:rsidP="00227E82">
      <w:pPr>
        <w:pStyle w:val="ListParagraph"/>
        <w:numPr>
          <w:ilvl w:val="0"/>
          <w:numId w:val="3"/>
        </w:numPr>
        <w:tabs>
          <w:tab w:val="right" w:leader="dot" w:pos="8064"/>
        </w:tabs>
        <w:ind w:right="-96" w:hanging="720"/>
        <w:rPr>
          <w:rFonts w:cs="Arial"/>
        </w:rPr>
      </w:pPr>
      <w:r w:rsidRPr="00227E82">
        <w:rPr>
          <w:rFonts w:cs="Arial"/>
        </w:rPr>
        <w:t>Ethics</w:t>
      </w:r>
      <w:r>
        <w:rPr>
          <w:rFonts w:cs="Arial"/>
        </w:rPr>
        <w:t xml:space="preserve"> (please tick one of the following boxes)</w:t>
      </w:r>
    </w:p>
    <w:p w14:paraId="18A07D2E" w14:textId="77777777" w:rsidR="00227E82" w:rsidRPr="00227E82" w:rsidRDefault="004F520C" w:rsidP="00227E82">
      <w:pPr>
        <w:ind w:left="720" w:right="-96"/>
        <w:rPr>
          <w:rStyle w:val="Hyperlink"/>
          <w:rFonts w:ascii="Arial" w:hAnsi="Arial" w:cs="Arial"/>
          <w:sz w:val="22"/>
          <w:szCs w:val="22"/>
        </w:rPr>
      </w:pPr>
      <w:r w:rsidRPr="00227E82">
        <w:rPr>
          <w:rFonts w:ascii="Arial" w:hAnsi="Arial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B37DA1" wp14:editId="22E73D3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114300" cy="114300"/>
                <wp:effectExtent l="7620" t="7620" r="11430" b="1143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F3F59" w14:textId="77777777" w:rsidR="00F90E95" w:rsidRDefault="00F90E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37DA1" id="Rectangle 5" o:spid="_x0000_s1026" style="position:absolute;left:0;text-align:left;margin-left:0;margin-top:4.2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">
                <v:textbox>
                  <w:txbxContent>
                    <w:p w14:paraId="383F3F59" w14:textId="77777777" w:rsidR="00F90E95" w:rsidRDefault="00F90E95"/>
                  </w:txbxContent>
                </v:textbox>
              </v:rect>
            </w:pict>
          </mc:Fallback>
        </mc:AlternateContent>
      </w:r>
      <w:r w:rsidR="00227E82" w:rsidRPr="00227E82">
        <w:rPr>
          <w:rFonts w:ascii="Arial" w:hAnsi="Arial" w:cs="Arial"/>
          <w:sz w:val="22"/>
          <w:szCs w:val="22"/>
        </w:rPr>
        <w:t xml:space="preserve">This project </w:t>
      </w:r>
      <w:r w:rsidR="00411126" w:rsidRPr="00227E82">
        <w:rPr>
          <w:rFonts w:ascii="Arial" w:hAnsi="Arial" w:cs="Arial"/>
          <w:sz w:val="22"/>
          <w:szCs w:val="22"/>
        </w:rPr>
        <w:t>will</w:t>
      </w:r>
      <w:r w:rsidR="00411126" w:rsidRPr="00227E82">
        <w:rPr>
          <w:rFonts w:ascii="Arial" w:hAnsi="Arial" w:cs="Arial"/>
          <w:b/>
          <w:sz w:val="22"/>
          <w:szCs w:val="22"/>
        </w:rPr>
        <w:t xml:space="preserve"> </w:t>
      </w:r>
      <w:r w:rsidR="00227E82" w:rsidRPr="00227E82">
        <w:rPr>
          <w:rFonts w:ascii="Arial" w:hAnsi="Arial" w:cs="Arial"/>
          <w:sz w:val="22"/>
          <w:szCs w:val="22"/>
        </w:rPr>
        <w:t xml:space="preserve">entail research involving human participants and the following is attached to this form: </w:t>
      </w:r>
    </w:p>
    <w:p w14:paraId="5FEF1591" w14:textId="77777777" w:rsidR="00227E82" w:rsidRPr="00227E82" w:rsidRDefault="00227E82" w:rsidP="00227E82">
      <w:pPr>
        <w:pStyle w:val="ListParagraph"/>
        <w:numPr>
          <w:ilvl w:val="0"/>
          <w:numId w:val="4"/>
        </w:numPr>
        <w:ind w:right="-96"/>
        <w:rPr>
          <w:rFonts w:cs="Arial"/>
        </w:rPr>
      </w:pPr>
      <w:r w:rsidRPr="00227E82">
        <w:rPr>
          <w:rFonts w:cs="Arial"/>
        </w:rPr>
        <w:t>Ethics Review Checklist (available from the CO880 Moodle page)</w:t>
      </w:r>
    </w:p>
    <w:p w14:paraId="721B3CEE" w14:textId="77777777" w:rsidR="00227E82" w:rsidRPr="00227E82" w:rsidRDefault="00227E82" w:rsidP="00227E82">
      <w:pPr>
        <w:pStyle w:val="ListParagraph"/>
        <w:numPr>
          <w:ilvl w:val="0"/>
          <w:numId w:val="4"/>
        </w:numPr>
        <w:ind w:right="-96"/>
        <w:rPr>
          <w:rFonts w:cs="Arial"/>
        </w:rPr>
      </w:pPr>
      <w:r w:rsidRPr="00227E82">
        <w:rPr>
          <w:rFonts w:cs="Arial"/>
        </w:rPr>
        <w:t>A paragraph describing the project (this can be provided on the reverse of this form)</w:t>
      </w:r>
    </w:p>
    <w:p w14:paraId="19FD6DD3" w14:textId="77777777" w:rsidR="00C50DCA" w:rsidRPr="007114FC" w:rsidRDefault="004F520C" w:rsidP="00227E82">
      <w:pPr>
        <w:ind w:right="-902"/>
        <w:rPr>
          <w:rFonts w:ascii="Arial" w:hAnsi="Arial" w:cs="Arial"/>
        </w:rPr>
      </w:pPr>
      <w:r>
        <w:rPr>
          <w:rFonts w:ascii="Arial" w:hAnsi="Arial" w:cs="Arial"/>
          <w:noProof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234104" wp14:editId="0F82037C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114300" cy="114300"/>
                <wp:effectExtent l="7620" t="5080" r="11430" b="1397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BBD84" w14:textId="77777777" w:rsidR="00F90E95" w:rsidRDefault="00F90E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34104" id="Rectangle 6" o:spid="_x0000_s1027" style="position:absolute;margin-left:0;margin-top:4.2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">
                <v:textbox>
                  <w:txbxContent>
                    <w:p w14:paraId="348BBD84" w14:textId="77777777" w:rsidR="00F90E95" w:rsidRDefault="00F90E95"/>
                  </w:txbxContent>
                </v:textbox>
              </v:rect>
            </w:pict>
          </mc:Fallback>
        </mc:AlternateContent>
      </w:r>
      <w:r w:rsidR="00411126" w:rsidRPr="007114FC">
        <w:rPr>
          <w:rFonts w:ascii="Arial" w:hAnsi="Arial" w:cs="Arial"/>
          <w:sz w:val="22"/>
        </w:rPr>
        <w:t xml:space="preserve"> </w:t>
      </w:r>
      <w:r w:rsidR="00411126" w:rsidRPr="007114FC">
        <w:rPr>
          <w:rFonts w:ascii="Arial" w:hAnsi="Arial" w:cs="Arial"/>
          <w:sz w:val="22"/>
        </w:rPr>
        <w:tab/>
      </w:r>
      <w:r w:rsidR="00227E82">
        <w:rPr>
          <w:rFonts w:ascii="Arial" w:hAnsi="Arial" w:cs="Arial"/>
          <w:sz w:val="22"/>
        </w:rPr>
        <w:t xml:space="preserve">This project </w:t>
      </w:r>
      <w:r w:rsidR="00411126" w:rsidRPr="00CE4CBA">
        <w:rPr>
          <w:rFonts w:ascii="Arial" w:hAnsi="Arial" w:cs="Arial"/>
          <w:b/>
          <w:sz w:val="22"/>
        </w:rPr>
        <w:t>will not</w:t>
      </w:r>
      <w:r w:rsidR="00CE4CBA" w:rsidRPr="00CE4CBA">
        <w:rPr>
          <w:rFonts w:ascii="Arial" w:hAnsi="Arial" w:cs="Arial"/>
          <w:b/>
          <w:sz w:val="22"/>
        </w:rPr>
        <w:t xml:space="preserve"> </w:t>
      </w:r>
      <w:r w:rsidR="00227E82">
        <w:rPr>
          <w:rFonts w:ascii="Arial" w:hAnsi="Arial" w:cs="Arial"/>
          <w:sz w:val="22"/>
        </w:rPr>
        <w:t xml:space="preserve">entail </w:t>
      </w:r>
      <w:r w:rsidR="00227E82" w:rsidRPr="00227E82">
        <w:rPr>
          <w:rFonts w:ascii="Arial" w:hAnsi="Arial" w:cs="Arial"/>
          <w:sz w:val="22"/>
          <w:szCs w:val="22"/>
        </w:rPr>
        <w:t>research involving human participants</w:t>
      </w:r>
    </w:p>
    <w:p w14:paraId="2A6AF8C4" w14:textId="77777777" w:rsidR="00227E82" w:rsidRDefault="00227E82" w:rsidP="00227E82">
      <w:pPr>
        <w:pStyle w:val="PlainText"/>
        <w:ind w:firstLine="720"/>
        <w:rPr>
          <w:rStyle w:val="Hyperlink"/>
          <w:rFonts w:ascii="Arial" w:hAnsi="Arial" w:cs="Arial"/>
        </w:rPr>
      </w:pPr>
    </w:p>
    <w:p w14:paraId="64D64B1F" w14:textId="77777777" w:rsidR="00CE4CBA" w:rsidRPr="007114FC" w:rsidRDefault="00CE4CBA" w:rsidP="007F3265">
      <w:pPr>
        <w:pStyle w:val="PlainText"/>
        <w:rPr>
          <w:rFonts w:ascii="Arial" w:hAnsi="Arial" w:cs="Arial"/>
        </w:rPr>
      </w:pPr>
    </w:p>
    <w:p w14:paraId="0C0CCEE3" w14:textId="77777777" w:rsidR="00227E82" w:rsidRDefault="00227E82" w:rsidP="00227E82">
      <w:pPr>
        <w:pStyle w:val="ListParagraph"/>
        <w:numPr>
          <w:ilvl w:val="0"/>
          <w:numId w:val="3"/>
        </w:numPr>
        <w:tabs>
          <w:tab w:val="right" w:leader="dot" w:pos="8064"/>
        </w:tabs>
        <w:ind w:right="-96" w:hanging="720"/>
        <w:rPr>
          <w:rFonts w:cs="Arial"/>
        </w:rPr>
      </w:pPr>
      <w:r w:rsidRPr="00227E82">
        <w:rPr>
          <w:rFonts w:cs="Arial"/>
        </w:rPr>
        <w:t>I agree to supervise the project for the student(s) named above and have made sure that any special resources mentioned above will be available for the start of the project.</w:t>
      </w:r>
    </w:p>
    <w:p w14:paraId="6269A025" w14:textId="77777777" w:rsidR="00411126" w:rsidRPr="007114FC" w:rsidRDefault="00411126" w:rsidP="00411126">
      <w:pPr>
        <w:tabs>
          <w:tab w:val="left" w:pos="3686"/>
          <w:tab w:val="left" w:pos="7371"/>
        </w:tabs>
        <w:rPr>
          <w:rFonts w:ascii="Arial" w:hAnsi="Arial" w:cs="Arial"/>
          <w:b/>
          <w:smallCaps/>
          <w:sz w:val="22"/>
        </w:rPr>
      </w:pPr>
    </w:p>
    <w:p w14:paraId="0931A8CD" w14:textId="77777777" w:rsidR="00411126" w:rsidRPr="007114FC" w:rsidRDefault="00411126" w:rsidP="00411126">
      <w:pPr>
        <w:tabs>
          <w:tab w:val="left" w:pos="3686"/>
          <w:tab w:val="left" w:pos="7371"/>
        </w:tabs>
        <w:rPr>
          <w:rFonts w:ascii="Arial" w:hAnsi="Arial" w:cs="Arial"/>
          <w:sz w:val="22"/>
        </w:rPr>
      </w:pPr>
      <w:r w:rsidRPr="007114FC">
        <w:rPr>
          <w:rFonts w:ascii="Arial" w:hAnsi="Arial" w:cs="Arial"/>
          <w:b/>
          <w:smallCaps/>
          <w:sz w:val="22"/>
        </w:rPr>
        <w:t>Supervisor’s Signature</w:t>
      </w:r>
      <w:r w:rsidRPr="007114FC">
        <w:rPr>
          <w:rFonts w:ascii="Arial" w:hAnsi="Arial" w:cs="Arial"/>
          <w:b/>
          <w:smallCaps/>
          <w:sz w:val="22"/>
        </w:rPr>
        <w:tab/>
        <w:t xml:space="preserve">                 Date</w:t>
      </w:r>
    </w:p>
    <w:p w14:paraId="51256F87" w14:textId="77777777" w:rsidR="00411126" w:rsidRPr="007114FC" w:rsidRDefault="00411126" w:rsidP="00411126">
      <w:pPr>
        <w:tabs>
          <w:tab w:val="right" w:leader="dot" w:pos="2790"/>
          <w:tab w:val="left" w:pos="3168"/>
          <w:tab w:val="right" w:leader="dot" w:pos="5940"/>
          <w:tab w:val="left" w:pos="6300"/>
          <w:tab w:val="right" w:leader="dot" w:pos="8064"/>
        </w:tabs>
        <w:rPr>
          <w:rFonts w:ascii="Arial" w:hAnsi="Arial" w:cs="Arial"/>
          <w:sz w:val="22"/>
        </w:rPr>
      </w:pPr>
    </w:p>
    <w:p w14:paraId="24346A95" w14:textId="77777777" w:rsidR="00411126" w:rsidRPr="007114FC" w:rsidRDefault="00411126" w:rsidP="00411126">
      <w:pPr>
        <w:tabs>
          <w:tab w:val="right" w:leader="dot" w:pos="2790"/>
          <w:tab w:val="left" w:pos="3168"/>
          <w:tab w:val="right" w:leader="dot" w:pos="5940"/>
          <w:tab w:val="left" w:pos="6300"/>
          <w:tab w:val="right" w:leader="dot" w:pos="8064"/>
        </w:tabs>
        <w:rPr>
          <w:rFonts w:ascii="Arial" w:hAnsi="Arial" w:cs="Arial"/>
          <w:sz w:val="22"/>
        </w:rPr>
      </w:pPr>
      <w:r w:rsidRPr="007114FC">
        <w:rPr>
          <w:rFonts w:ascii="Arial" w:hAnsi="Arial" w:cs="Arial"/>
          <w:sz w:val="22"/>
        </w:rPr>
        <w:t>----------------------------------------------             ----------------------------------------</w:t>
      </w:r>
    </w:p>
    <w:p w14:paraId="09E9961F" w14:textId="368A31A6" w:rsidR="00FD01C0" w:rsidRPr="00FD01C0" w:rsidRDefault="00411126" w:rsidP="00411126">
      <w:pPr>
        <w:pStyle w:val="BodyText"/>
        <w:spacing w:after="120"/>
      </w:pPr>
      <w:r w:rsidRPr="007114FC">
        <w:rPr>
          <w:rFonts w:ascii="Arial" w:hAnsi="Arial" w:cs="Arial"/>
        </w:rPr>
        <w:t xml:space="preserve">When signed and completed, this form should be returned to the Computing Course Administration Office </w:t>
      </w:r>
      <w:r w:rsidR="00C5384A">
        <w:rPr>
          <w:rFonts w:ascii="Arial" w:hAnsi="Arial" w:cs="Arial"/>
          <w:b/>
        </w:rPr>
        <w:t xml:space="preserve">by 4:00pm </w:t>
      </w:r>
      <w:r w:rsidR="00435BB8">
        <w:rPr>
          <w:rFonts w:ascii="Arial" w:hAnsi="Arial" w:cs="Arial"/>
          <w:b/>
        </w:rPr>
        <w:t>Friday 26</w:t>
      </w:r>
      <w:r w:rsidR="00227E82">
        <w:rPr>
          <w:rFonts w:ascii="Arial" w:hAnsi="Arial" w:cs="Arial"/>
          <w:b/>
        </w:rPr>
        <w:t xml:space="preserve"> January </w:t>
      </w:r>
      <w:r w:rsidR="00FE6DDA">
        <w:rPr>
          <w:rFonts w:ascii="Arial" w:hAnsi="Arial" w:cs="Arial"/>
          <w:b/>
        </w:rPr>
        <w:t>201</w:t>
      </w:r>
      <w:r w:rsidR="004D39C9">
        <w:rPr>
          <w:rFonts w:ascii="Arial" w:hAnsi="Arial" w:cs="Arial"/>
          <w:b/>
        </w:rPr>
        <w:t>8.</w:t>
      </w:r>
      <w:r w:rsidR="00FD01C0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9"/>
      </w:tblGrid>
      <w:tr w:rsidR="00566FFB" w14:paraId="2237302D" w14:textId="77777777" w:rsidTr="00566FFB">
        <w:tc>
          <w:tcPr>
            <w:tcW w:w="9759" w:type="dxa"/>
          </w:tcPr>
          <w:p w14:paraId="6130DB62" w14:textId="78BD2B31" w:rsidR="00566FFB" w:rsidRDefault="00FD01C0" w:rsidP="00566FFB">
            <w:r>
              <w:lastRenderedPageBreak/>
              <w:br w:type="page"/>
            </w:r>
            <w:r w:rsidR="00975C50">
              <w:br w:type="page"/>
            </w:r>
            <w:r w:rsidR="00566FFB">
              <w:t>Description of project involving human participants:</w:t>
            </w:r>
          </w:p>
          <w:p w14:paraId="0C2EE639" w14:textId="77777777" w:rsidR="007E46AE" w:rsidRDefault="007E46AE" w:rsidP="00566FFB"/>
          <w:p w14:paraId="31654BE4" w14:textId="77777777" w:rsidR="007E46AE" w:rsidRDefault="007E46AE" w:rsidP="007E46AE">
            <w:r>
              <w:t xml:space="preserve">The aim of this project is to develop a photo editing web app. The user has the option to upload a picture from their computer or phone, and they can either edit it themselves or use one of our pre-made filters. If they choose to edit the picture themselves, they can customise the sharpness, contrast, colour, brightness, </w:t>
            </w:r>
            <w:proofErr w:type="spellStart"/>
            <w:r>
              <w:t>etc</w:t>
            </w:r>
            <w:proofErr w:type="spellEnd"/>
            <w:r>
              <w:t xml:space="preserve">, or they can use our filters which are categorised by colour theme – warm colours, cold colours or black and white. </w:t>
            </w:r>
          </w:p>
          <w:p w14:paraId="161D2FBD" w14:textId="77777777" w:rsidR="007E46AE" w:rsidRDefault="007E46AE" w:rsidP="007E46AE">
            <w:r>
              <w:t xml:space="preserve">Our web app is more interactive, because the user can upload a picture and swipe/click left or right, for filters to be applied or removed. </w:t>
            </w:r>
          </w:p>
          <w:p w14:paraId="7DA4ABF2" w14:textId="77777777" w:rsidR="007E46AE" w:rsidRDefault="007E46AE" w:rsidP="00566FFB"/>
          <w:p w14:paraId="2A5D1A51" w14:textId="77777777" w:rsidR="00566FFB" w:rsidRDefault="00566FFB" w:rsidP="00566FFB"/>
          <w:p w14:paraId="50C7557D" w14:textId="77777777" w:rsidR="00566FFB" w:rsidRDefault="00566FFB" w:rsidP="00566FFB"/>
          <w:p w14:paraId="0A2781DE" w14:textId="77777777" w:rsidR="00566FFB" w:rsidRDefault="00566FFB" w:rsidP="00566FFB"/>
          <w:p w14:paraId="28ADD2E1" w14:textId="77777777" w:rsidR="00566FFB" w:rsidRDefault="00566FFB" w:rsidP="00566FFB"/>
          <w:p w14:paraId="2F7FC22E" w14:textId="77777777" w:rsidR="00566FFB" w:rsidRDefault="00566FFB" w:rsidP="00566FFB"/>
          <w:p w14:paraId="53491A47" w14:textId="77777777" w:rsidR="00566FFB" w:rsidRDefault="00566FFB" w:rsidP="00566FFB"/>
          <w:p w14:paraId="3681FF25" w14:textId="77777777" w:rsidR="00566FFB" w:rsidRDefault="00566FFB" w:rsidP="00566FFB"/>
          <w:p w14:paraId="3425F0C1" w14:textId="77777777" w:rsidR="00566FFB" w:rsidRDefault="00566FFB" w:rsidP="00566FFB"/>
          <w:p w14:paraId="2E91EC70" w14:textId="77777777" w:rsidR="00566FFB" w:rsidRDefault="00566FFB" w:rsidP="00566FFB"/>
          <w:p w14:paraId="2F2853BD" w14:textId="77777777" w:rsidR="00566FFB" w:rsidRDefault="00566FFB" w:rsidP="00566FFB"/>
          <w:p w14:paraId="39214557" w14:textId="77777777" w:rsidR="00566FFB" w:rsidRDefault="00566FFB" w:rsidP="00566FFB"/>
          <w:p w14:paraId="4C6DDF9D" w14:textId="77777777" w:rsidR="00566FFB" w:rsidRDefault="00566FFB" w:rsidP="00566FFB"/>
          <w:p w14:paraId="2E286F0A" w14:textId="77777777" w:rsidR="00566FFB" w:rsidRDefault="00566FFB" w:rsidP="00566FFB"/>
          <w:p w14:paraId="6038A6C7" w14:textId="77777777" w:rsidR="00566FFB" w:rsidRDefault="00566FFB" w:rsidP="00566FFB"/>
          <w:p w14:paraId="7862F974" w14:textId="77777777" w:rsidR="00566FFB" w:rsidRDefault="00566FFB" w:rsidP="00566FFB"/>
          <w:p w14:paraId="0808DD31" w14:textId="77777777" w:rsidR="00566FFB" w:rsidRDefault="00566FFB" w:rsidP="00566FFB"/>
          <w:p w14:paraId="571A52A1" w14:textId="77777777" w:rsidR="00566FFB" w:rsidRDefault="00566FFB" w:rsidP="00566FFB"/>
          <w:p w14:paraId="27E0BC50" w14:textId="77777777" w:rsidR="00566FFB" w:rsidRDefault="00566FFB" w:rsidP="00566FFB"/>
          <w:p w14:paraId="73A50A06" w14:textId="77777777" w:rsidR="00566FFB" w:rsidRDefault="00566FFB" w:rsidP="00566FFB"/>
          <w:p w14:paraId="1D7E7487" w14:textId="77777777" w:rsidR="00566FFB" w:rsidRDefault="00566FFB" w:rsidP="00566FFB"/>
          <w:p w14:paraId="17492BB3" w14:textId="77777777" w:rsidR="00566FFB" w:rsidRDefault="00566FFB" w:rsidP="00566FFB"/>
          <w:p w14:paraId="6D1E1E88" w14:textId="77777777" w:rsidR="00566FFB" w:rsidRDefault="00566FFB" w:rsidP="00566FFB"/>
          <w:p w14:paraId="37864390" w14:textId="77777777" w:rsidR="00566FFB" w:rsidRDefault="00566FFB" w:rsidP="00566FFB"/>
          <w:p w14:paraId="34DAC467" w14:textId="77777777" w:rsidR="00566FFB" w:rsidRDefault="00566FFB" w:rsidP="00566FFB"/>
          <w:p w14:paraId="47AD7C22" w14:textId="77777777" w:rsidR="00566FFB" w:rsidRDefault="00566FFB" w:rsidP="00566FFB"/>
          <w:p w14:paraId="65800096" w14:textId="77777777" w:rsidR="00566FFB" w:rsidRDefault="00566FFB" w:rsidP="00566FFB"/>
          <w:p w14:paraId="7AA36B55" w14:textId="77777777" w:rsidR="00566FFB" w:rsidRDefault="00566FFB" w:rsidP="00566FFB"/>
          <w:p w14:paraId="6A598AD8" w14:textId="77777777" w:rsidR="00566FFB" w:rsidRDefault="00566FFB" w:rsidP="00566FFB"/>
          <w:p w14:paraId="08308120" w14:textId="77777777" w:rsidR="00566FFB" w:rsidRDefault="00566FFB" w:rsidP="00566FFB"/>
          <w:p w14:paraId="47D65761" w14:textId="77777777" w:rsidR="00566FFB" w:rsidRDefault="00566FFB" w:rsidP="00566FFB"/>
          <w:p w14:paraId="04E30B45" w14:textId="77777777" w:rsidR="00566FFB" w:rsidRDefault="00566FFB" w:rsidP="00566FFB"/>
          <w:p w14:paraId="1534002E" w14:textId="77777777" w:rsidR="00566FFB" w:rsidRDefault="00566FFB" w:rsidP="00566FFB"/>
          <w:p w14:paraId="06F79B56" w14:textId="77777777" w:rsidR="00566FFB" w:rsidRDefault="00566FFB" w:rsidP="00566FFB"/>
          <w:p w14:paraId="640EF5AD" w14:textId="77777777" w:rsidR="00566FFB" w:rsidRDefault="00566FFB" w:rsidP="00566FFB"/>
          <w:p w14:paraId="2CF3D9F8" w14:textId="77777777" w:rsidR="00566FFB" w:rsidRDefault="00566FFB" w:rsidP="00566FFB"/>
          <w:p w14:paraId="21FDDD0E" w14:textId="77777777" w:rsidR="00566FFB" w:rsidRDefault="00566FFB" w:rsidP="00566FFB"/>
          <w:p w14:paraId="23163363" w14:textId="77777777" w:rsidR="00566FFB" w:rsidRDefault="00566FFB" w:rsidP="00566FFB"/>
          <w:p w14:paraId="25BE1384" w14:textId="77777777" w:rsidR="00566FFB" w:rsidRDefault="00566FFB" w:rsidP="00566FFB"/>
          <w:p w14:paraId="07FF6B6D" w14:textId="77777777" w:rsidR="00566FFB" w:rsidRDefault="00566FFB" w:rsidP="00566FFB"/>
          <w:p w14:paraId="6CC8D81C" w14:textId="77777777" w:rsidR="00566FFB" w:rsidRDefault="00566FFB" w:rsidP="00566FFB"/>
          <w:p w14:paraId="7017AE1E" w14:textId="77777777" w:rsidR="00566FFB" w:rsidRDefault="00566FFB" w:rsidP="00566FFB"/>
          <w:p w14:paraId="577FB028" w14:textId="77777777" w:rsidR="00566FFB" w:rsidRDefault="00566FFB" w:rsidP="00566FFB"/>
          <w:p w14:paraId="5895C0BA" w14:textId="77777777" w:rsidR="00566FFB" w:rsidRDefault="00566FFB" w:rsidP="00566FFB"/>
          <w:p w14:paraId="040F8361" w14:textId="77777777" w:rsidR="00566FFB" w:rsidRDefault="00566FFB" w:rsidP="00566FFB"/>
          <w:p w14:paraId="622FD19D" w14:textId="77777777" w:rsidR="00566FFB" w:rsidRDefault="00566FFB" w:rsidP="00566FFB"/>
          <w:p w14:paraId="5F8968C6" w14:textId="77777777" w:rsidR="00566FFB" w:rsidRDefault="00566FFB" w:rsidP="00566FFB"/>
          <w:p w14:paraId="35854D9F" w14:textId="77777777" w:rsidR="00566FFB" w:rsidRDefault="00566FFB" w:rsidP="00566FFB"/>
          <w:p w14:paraId="55FF907F" w14:textId="77777777" w:rsidR="00566FFB" w:rsidRDefault="00566FFB" w:rsidP="00566FFB"/>
          <w:p w14:paraId="485739C5" w14:textId="77777777" w:rsidR="00566FFB" w:rsidRDefault="00566FFB" w:rsidP="00566FFB"/>
          <w:p w14:paraId="5550080B" w14:textId="77777777" w:rsidR="00566FFB" w:rsidRDefault="00566FFB" w:rsidP="00566FFB"/>
          <w:p w14:paraId="7A5160CA" w14:textId="77777777" w:rsidR="00566FFB" w:rsidRDefault="00566FFB" w:rsidP="00566FFB"/>
          <w:p w14:paraId="1EFB1A93" w14:textId="77777777" w:rsidR="00566FFB" w:rsidRDefault="00566FFB" w:rsidP="00566FFB"/>
        </w:tc>
      </w:tr>
    </w:tbl>
    <w:p w14:paraId="3A3FFFB8" w14:textId="77777777" w:rsidR="0062645C" w:rsidRPr="0062645C" w:rsidRDefault="0062645C" w:rsidP="00404693"/>
    <w:sectPr w:rsidR="0062645C" w:rsidRPr="0062645C" w:rsidSect="007368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40" w:right="566" w:bottom="284" w:left="1797" w:header="72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35F9F" w14:textId="77777777" w:rsidR="00F90E95" w:rsidRDefault="00F90E95" w:rsidP="004F520C">
      <w:r>
        <w:separator/>
      </w:r>
    </w:p>
  </w:endnote>
  <w:endnote w:type="continuationSeparator" w:id="0">
    <w:p w14:paraId="0F25D606" w14:textId="77777777" w:rsidR="00F90E95" w:rsidRDefault="00F90E95" w:rsidP="004F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lantin">
    <w:altName w:val="Baskervil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0BA63" w14:textId="77777777" w:rsidR="00F90E95" w:rsidRDefault="00F90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3ADC9" w14:textId="77777777" w:rsidR="00F90E95" w:rsidRDefault="00F90E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74437" w14:textId="77777777" w:rsidR="00F90E95" w:rsidRDefault="00F90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5B284" w14:textId="77777777" w:rsidR="00F90E95" w:rsidRDefault="00F90E95" w:rsidP="004F520C">
      <w:r>
        <w:separator/>
      </w:r>
    </w:p>
  </w:footnote>
  <w:footnote w:type="continuationSeparator" w:id="0">
    <w:p w14:paraId="00130758" w14:textId="77777777" w:rsidR="00F90E95" w:rsidRDefault="00F90E95" w:rsidP="004F5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B5646" w14:textId="77777777" w:rsidR="00F90E95" w:rsidRDefault="00F90E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54AF6" w14:textId="77777777" w:rsidR="00F90E95" w:rsidRDefault="00F90E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0BFD9" w14:textId="77777777" w:rsidR="00F90E95" w:rsidRDefault="00F90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3490E"/>
    <w:multiLevelType w:val="hybridMultilevel"/>
    <w:tmpl w:val="2946E7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E555B"/>
    <w:multiLevelType w:val="hybridMultilevel"/>
    <w:tmpl w:val="9FA4CD0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53037C"/>
    <w:multiLevelType w:val="hybridMultilevel"/>
    <w:tmpl w:val="5DEA757A"/>
    <w:lvl w:ilvl="0" w:tplc="EAB6E2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56469"/>
    <w:multiLevelType w:val="hybridMultilevel"/>
    <w:tmpl w:val="5DEA757A"/>
    <w:lvl w:ilvl="0" w:tplc="EAB6E2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26"/>
    <w:rsid w:val="000B6652"/>
    <w:rsid w:val="000D1D78"/>
    <w:rsid w:val="000E2C34"/>
    <w:rsid w:val="00172C47"/>
    <w:rsid w:val="001D1256"/>
    <w:rsid w:val="001E1F6C"/>
    <w:rsid w:val="001E3EBE"/>
    <w:rsid w:val="00227E82"/>
    <w:rsid w:val="00341BA0"/>
    <w:rsid w:val="00397D65"/>
    <w:rsid w:val="00404693"/>
    <w:rsid w:val="00411126"/>
    <w:rsid w:val="00435BB8"/>
    <w:rsid w:val="004D1E61"/>
    <w:rsid w:val="004D39C9"/>
    <w:rsid w:val="004E6D3B"/>
    <w:rsid w:val="004F520C"/>
    <w:rsid w:val="005259BF"/>
    <w:rsid w:val="00566FFB"/>
    <w:rsid w:val="005F3C1D"/>
    <w:rsid w:val="0062645C"/>
    <w:rsid w:val="006A7A66"/>
    <w:rsid w:val="006D4A9F"/>
    <w:rsid w:val="007114FC"/>
    <w:rsid w:val="00713D84"/>
    <w:rsid w:val="007368BF"/>
    <w:rsid w:val="007E46AE"/>
    <w:rsid w:val="007F3265"/>
    <w:rsid w:val="0088562A"/>
    <w:rsid w:val="009302E5"/>
    <w:rsid w:val="00975C50"/>
    <w:rsid w:val="009929B7"/>
    <w:rsid w:val="009C7D3D"/>
    <w:rsid w:val="009D1460"/>
    <w:rsid w:val="00A469BC"/>
    <w:rsid w:val="00AF4781"/>
    <w:rsid w:val="00B90D7E"/>
    <w:rsid w:val="00C50DCA"/>
    <w:rsid w:val="00C5384A"/>
    <w:rsid w:val="00C67838"/>
    <w:rsid w:val="00CE4CBA"/>
    <w:rsid w:val="00DB22CA"/>
    <w:rsid w:val="00EC66B7"/>
    <w:rsid w:val="00F427A6"/>
    <w:rsid w:val="00F90E95"/>
    <w:rsid w:val="00F93077"/>
    <w:rsid w:val="00FD01C0"/>
    <w:rsid w:val="00FE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7FD130B"/>
  <w15:docId w15:val="{88FAA8AA-0335-4674-B642-9394DE4D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1126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411126"/>
    <w:pPr>
      <w:keepNext/>
      <w:jc w:val="center"/>
      <w:outlineLvl w:val="1"/>
    </w:pPr>
    <w:rPr>
      <w:rFonts w:ascii="Arial" w:hAnsi="Arial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126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411126"/>
    <w:rPr>
      <w:rFonts w:ascii="Arial" w:eastAsia="Times New Roman" w:hAnsi="Arial" w:cs="Times New Roman"/>
      <w:b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411126"/>
    <w:rPr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11126"/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H2">
    <w:name w:val="H2"/>
    <w:basedOn w:val="Normal"/>
    <w:next w:val="Normal"/>
    <w:rsid w:val="00411126"/>
    <w:pPr>
      <w:keepNext/>
      <w:spacing w:before="100" w:after="100"/>
      <w:jc w:val="center"/>
      <w:outlineLvl w:val="2"/>
    </w:pPr>
    <w:rPr>
      <w:b/>
      <w:snapToGrid w:val="0"/>
      <w:sz w:val="36"/>
      <w:szCs w:val="20"/>
    </w:rPr>
  </w:style>
  <w:style w:type="paragraph" w:styleId="BodyTextIndent">
    <w:name w:val="Body Text Indent"/>
    <w:basedOn w:val="Normal"/>
    <w:link w:val="BodyTextIndentChar"/>
    <w:rsid w:val="00411126"/>
    <w:pPr>
      <w:ind w:left="72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411126"/>
    <w:rPr>
      <w:rFonts w:ascii="Times New Roman" w:eastAsia="Times New Roman" w:hAnsi="Times New Roman" w:cs="Times New Roman"/>
      <w:szCs w:val="24"/>
      <w:lang w:eastAsia="en-US"/>
    </w:rPr>
  </w:style>
  <w:style w:type="paragraph" w:customStyle="1" w:styleId="BodyText1">
    <w:name w:val="Body Text1"/>
    <w:basedOn w:val="Normal"/>
    <w:rsid w:val="00411126"/>
    <w:pPr>
      <w:widowControl w:val="0"/>
      <w:tabs>
        <w:tab w:val="left" w:pos="204"/>
      </w:tabs>
      <w:spacing w:before="360" w:after="240" w:line="243" w:lineRule="exact"/>
    </w:pPr>
    <w:rPr>
      <w:snapToGrid w:val="0"/>
      <w:sz w:val="22"/>
      <w:szCs w:val="20"/>
      <w:lang w:val="en-US"/>
    </w:rPr>
  </w:style>
  <w:style w:type="character" w:styleId="Hyperlink">
    <w:name w:val="Hyperlink"/>
    <w:basedOn w:val="DefaultParagraphFont"/>
    <w:rsid w:val="004111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126"/>
    <w:rPr>
      <w:rFonts w:ascii="Tahoma" w:eastAsia="Times New Roman" w:hAnsi="Tahoma" w:cs="Tahoma"/>
      <w:sz w:val="16"/>
      <w:szCs w:val="16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7F3265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7F3265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6264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45C"/>
    <w:pPr>
      <w:spacing w:after="200"/>
      <w:ind w:left="720"/>
      <w:contextualSpacing/>
    </w:pPr>
    <w:rPr>
      <w:rFonts w:ascii="Arial" w:eastAsiaTheme="minorEastAsia" w:hAnsi="Arial" w:cstheme="minorBidi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CE4CBA"/>
    <w:rPr>
      <w:color w:val="800080" w:themeColor="followedHyperlink"/>
      <w:u w:val="single"/>
    </w:rPr>
  </w:style>
  <w:style w:type="paragraph" w:customStyle="1" w:styleId="Default">
    <w:name w:val="Default"/>
    <w:rsid w:val="00397D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52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0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F52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20C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E3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E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E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EBE"/>
    <w:rPr>
      <w:rFonts w:ascii="Times New Roman" w:eastAsia="Times New Roman" w:hAnsi="Times New Roman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5A23DB90.dotm</Template>
  <TotalTime>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</dc:creator>
  <cp:lastModifiedBy>I.David</cp:lastModifiedBy>
  <cp:revision>11</cp:revision>
  <cp:lastPrinted>2015-02-16T10:06:00Z</cp:lastPrinted>
  <dcterms:created xsi:type="dcterms:W3CDTF">2016-01-07T13:53:00Z</dcterms:created>
  <dcterms:modified xsi:type="dcterms:W3CDTF">2018-05-31T11:24:00Z</dcterms:modified>
</cp:coreProperties>
</file>